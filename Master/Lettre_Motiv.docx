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8976" w14:textId="77777777" w:rsidR="00C55D85" w:rsidRPr="006216F0" w:rsidRDefault="00127C0F" w:rsidP="00127C0F">
      <w:pPr>
        <w:pStyle w:val="Ancredugraphisme"/>
        <w:rPr>
          <w:noProof/>
        </w:rPr>
      </w:pPr>
      <w:r w:rsidRPr="006216F0">
        <w:rPr>
          <w:rFonts w:ascii="Times New Roman" w:eastAsia="Times New Roman" w:hAnsi="Times New Roman" w:cs="Times New Roman"/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D25BEC" wp14:editId="271D3EA2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 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6075" id="Rectangle 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" fillcolor="#303848 [3204]" stroked="f">
                <w10:wrap anchorx="page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920"/>
        <w:gridCol w:w="2957"/>
        <w:gridCol w:w="3089"/>
      </w:tblGrid>
      <w:tr w:rsidR="00127C0F" w:rsidRPr="006216F0" w14:paraId="66DC2EA5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785520D" w14:textId="50D3E79B" w:rsidR="00127C0F" w:rsidRPr="006216F0" w:rsidRDefault="00D86051" w:rsidP="00B20DFA">
            <w:pPr>
              <w:pStyle w:val="Titre"/>
              <w:rPr>
                <w:noProof/>
              </w:rPr>
            </w:pPr>
            <w:r>
              <w:rPr>
                <w:noProof/>
              </w:rPr>
              <w:t>Florian DOFFEMONT</w:t>
            </w:r>
          </w:p>
          <w:p w14:paraId="60A9A2EC" w14:textId="7E8AC19A" w:rsidR="00127C0F" w:rsidRPr="006216F0" w:rsidRDefault="00D86051" w:rsidP="00B20DFA">
            <w:pPr>
              <w:pStyle w:val="Sous-titre"/>
              <w:rPr>
                <w:noProof/>
              </w:rPr>
            </w:pPr>
            <w:r w:rsidRPr="00D86051">
              <w:rPr>
                <w:noProof/>
                <w:lang w:bidi="fr-FR"/>
              </w:rPr>
              <w:t>Master Informatique Parcours Données et Systèmes Connectés</w:t>
            </w:r>
            <w:r w:rsidR="00127C0F" w:rsidRPr="006216F0">
              <w:rPr>
                <w:noProof/>
                <w:lang w:bidi="fr-FR"/>
              </w:rPr>
              <w:t xml:space="preserve"> </w:t>
            </w:r>
          </w:p>
        </w:tc>
      </w:tr>
      <w:tr w:rsidR="00127C0F" w:rsidRPr="006216F0" w14:paraId="2FFD5DDF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27F653E6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566A6BAE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2606FA26" w14:textId="77777777" w:rsidR="00127C0F" w:rsidRPr="006216F0" w:rsidRDefault="00127C0F" w:rsidP="00B20DFA">
            <w:pPr>
              <w:rPr>
                <w:noProof/>
              </w:rPr>
            </w:pPr>
          </w:p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74B737E1" w14:textId="77777777" w:rsidR="00127C0F" w:rsidRPr="006216F0" w:rsidRDefault="00074092" w:rsidP="00127C0F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215895415"/>
                <w:placeholder>
                  <w:docPart w:val="E6642E395A7149BB9FFA3619717FAD04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6216F0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3E795CB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6CF19E3F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4BB1D15F" w14:textId="77777777" w:rsidR="00127C0F" w:rsidRPr="006216F0" w:rsidRDefault="00127C0F" w:rsidP="00B20DFA">
            <w:pPr>
              <w:rPr>
                <w:noProof/>
              </w:rPr>
            </w:pPr>
          </w:p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7FB9F735" w14:textId="77777777" w:rsidR="00127C0F" w:rsidRPr="006216F0" w:rsidRDefault="00127C0F" w:rsidP="00B20DFA">
            <w:pPr>
              <w:pStyle w:val="Titre1"/>
              <w:rPr>
                <w:noProof/>
              </w:rPr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1C4DBA52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36E3B6CB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08D5C8B6" w14:textId="0C819875" w:rsidR="00D86051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42320 </w:t>
            </w:r>
          </w:p>
          <w:p w14:paraId="0C50DB83" w14:textId="297F0454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68 Rue Jean Jaures</w:t>
            </w:r>
          </w:p>
        </w:tc>
        <w:tc>
          <w:tcPr>
            <w:tcW w:w="3107" w:type="dxa"/>
            <w:vAlign w:val="center"/>
          </w:tcPr>
          <w:p w14:paraId="1501F78D" w14:textId="2B838D40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06.95.61.25.32</w:t>
            </w:r>
          </w:p>
        </w:tc>
        <w:tc>
          <w:tcPr>
            <w:tcW w:w="3095" w:type="dxa"/>
            <w:vAlign w:val="center"/>
          </w:tcPr>
          <w:p w14:paraId="0782903A" w14:textId="3EA8BC58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florian.doffemont@etu.univ-st-etienne.fr</w:t>
            </w:r>
          </w:p>
        </w:tc>
      </w:tr>
      <w:tr w:rsidR="00127C0F" w:rsidRPr="006216F0" w14:paraId="1002886C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58E86CA6" w14:textId="77777777" w:rsidR="00127C0F" w:rsidRPr="006216F0" w:rsidRDefault="00127C0F" w:rsidP="00B20DFA">
            <w:pPr>
              <w:pStyle w:val="Titre2"/>
              <w:rPr>
                <w:noProof/>
              </w:rPr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679D1383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127C0F" w:rsidRPr="006216F0" w14:paraId="53EBEE8D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4C384610" w14:textId="77777777" w:rsidR="00127C0F" w:rsidRPr="006216F0" w:rsidRDefault="00127C0F" w:rsidP="00B20DFA">
            <w:pPr>
              <w:pStyle w:val="Titre2"/>
              <w:rPr>
                <w:noProof/>
              </w:rPr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25E4C1CF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127C0F" w:rsidRPr="006216F0" w14:paraId="63DB7903" w14:textId="77777777" w:rsidTr="00D61042">
        <w:trPr>
          <w:trHeight w:val="8352"/>
        </w:trPr>
        <w:tc>
          <w:tcPr>
            <w:tcW w:w="3098" w:type="dxa"/>
            <w:shd w:val="clear" w:color="auto" w:fill="F2F2F2" w:themeFill="background1" w:themeFillShade="F2"/>
          </w:tcPr>
          <w:p w14:paraId="27245E68" w14:textId="311E56E6" w:rsidR="0027012A" w:rsidRDefault="00D86051" w:rsidP="0027012A">
            <w:pPr>
              <w:pStyle w:val="Texte"/>
            </w:pPr>
            <w:r>
              <w:rPr>
                <w:noProof/>
              </w:rPr>
              <w:t xml:space="preserve">Mr </w:t>
            </w:r>
            <w:r>
              <w:t>François JACQUENET</w:t>
            </w:r>
          </w:p>
          <w:p w14:paraId="73F87CE2" w14:textId="5F19DAB5" w:rsidR="00D86051" w:rsidRPr="00D86051" w:rsidRDefault="00D86051" w:rsidP="00D86051">
            <w:pPr>
              <w:pStyle w:val="Texte"/>
            </w:pPr>
            <w:r>
              <w:t xml:space="preserve">Mr </w:t>
            </w:r>
            <w:r>
              <w:t>Baptiste JEUDY</w:t>
            </w:r>
          </w:p>
          <w:p w14:paraId="2EBC3556" w14:textId="77777777" w:rsidR="00D86051" w:rsidRPr="00D86051" w:rsidRDefault="00D86051" w:rsidP="00D86051"/>
          <w:p w14:paraId="3946934C" w14:textId="69118FA1" w:rsidR="0027012A" w:rsidRDefault="00D86051" w:rsidP="0027012A">
            <w:pPr>
              <w:pStyle w:val="Texte"/>
              <w:rPr>
                <w:noProof/>
              </w:rPr>
            </w:pPr>
            <w:r w:rsidRPr="00D86051">
              <w:rPr>
                <w:noProof/>
              </w:rPr>
              <w:t>Faculté des Sciences et Techniques</w:t>
            </w:r>
          </w:p>
          <w:p w14:paraId="718169C9" w14:textId="77777777" w:rsidR="00D86051" w:rsidRPr="00D86051" w:rsidRDefault="00D86051" w:rsidP="00D86051"/>
          <w:p w14:paraId="63A299D1" w14:textId="307827C0" w:rsidR="00D86051" w:rsidRDefault="00D86051" w:rsidP="00D86051">
            <w:pPr>
              <w:pStyle w:val="Texte"/>
            </w:pPr>
            <w:r>
              <w:t>42000</w:t>
            </w:r>
            <w:r>
              <w:t xml:space="preserve"> - </w:t>
            </w:r>
            <w:r>
              <w:rPr>
                <w:noProof/>
              </w:rPr>
              <w:t>Saint-Étienne</w:t>
            </w:r>
          </w:p>
          <w:p w14:paraId="7A5E5583" w14:textId="77777777" w:rsidR="00D86051" w:rsidRDefault="00D86051" w:rsidP="00D86051"/>
          <w:p w14:paraId="4CD0971A" w14:textId="7FCD7941" w:rsidR="00D86051" w:rsidRPr="00D86051" w:rsidRDefault="00D86051" w:rsidP="00D86051">
            <w:pPr>
              <w:pStyle w:val="Texte"/>
            </w:pPr>
            <w:r>
              <w:t>18 rue du Professeur Benoît Lauras</w:t>
            </w:r>
          </w:p>
        </w:tc>
        <w:tc>
          <w:tcPr>
            <w:tcW w:w="6202" w:type="dxa"/>
            <w:gridSpan w:val="2"/>
          </w:tcPr>
          <w:p w14:paraId="7941A96B" w14:textId="338FB23D" w:rsidR="00127C0F" w:rsidRPr="006216F0" w:rsidRDefault="00074092" w:rsidP="00127C0F">
            <w:pPr>
              <w:rPr>
                <w:noProof/>
              </w:rPr>
            </w:pPr>
            <w:sdt>
              <w:sdtPr>
                <w:rPr>
                  <w:noProof/>
                </w:rPr>
                <w:id w:val="2099673673"/>
                <w:placeholder>
                  <w:docPart w:val="4C2F9F675C2444C1A799E8549C8C98B0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6216F0">
                  <w:rPr>
                    <w:noProof/>
                    <w:lang w:bidi="fr-FR"/>
                  </w:rPr>
                  <w:t>Bonjour</w:t>
                </w:r>
              </w:sdtContent>
            </w:sdt>
            <w:r w:rsidR="00127C0F" w:rsidRPr="006216F0">
              <w:rPr>
                <w:noProof/>
                <w:lang w:bidi="fr-FR"/>
              </w:rPr>
              <w:t xml:space="preserve"> </w:t>
            </w:r>
            <w:r w:rsidR="00D86051">
              <w:rPr>
                <w:noProof/>
              </w:rPr>
              <w:t xml:space="preserve">Mr </w:t>
            </w:r>
            <w:r w:rsidR="00D86051">
              <w:t>François JACQUENET</w:t>
            </w:r>
            <w:r w:rsidR="00127C0F" w:rsidRPr="006216F0">
              <w:rPr>
                <w:noProof/>
                <w:lang w:bidi="fr-FR"/>
              </w:rPr>
              <w:t>,</w:t>
            </w:r>
            <w:r w:rsidR="00D86051">
              <w:rPr>
                <w:noProof/>
                <w:lang w:bidi="fr-FR"/>
              </w:rPr>
              <w:t xml:space="preserve"> Mr Baptiste JEUDY</w:t>
            </w:r>
          </w:p>
          <w:p w14:paraId="670D5A11" w14:textId="77777777" w:rsidR="008B7A58" w:rsidRPr="006216F0" w:rsidRDefault="008B7A58" w:rsidP="00127C0F">
            <w:pPr>
              <w:rPr>
                <w:noProof/>
              </w:rPr>
            </w:pPr>
          </w:p>
          <w:p w14:paraId="16AE8C6D" w14:textId="16993C82" w:rsidR="00D86051" w:rsidRDefault="00D86051" w:rsidP="00D86051">
            <w:pPr>
              <w:rPr>
                <w:noProof/>
              </w:rPr>
            </w:pPr>
            <w:r>
              <w:rPr>
                <w:noProof/>
              </w:rPr>
              <w:t xml:space="preserve">Actuellement en passe d’obtenir ma licence </w:t>
            </w:r>
            <w:r>
              <w:rPr>
                <w:noProof/>
              </w:rPr>
              <w:t xml:space="preserve">d’informatique </w:t>
            </w:r>
            <w:r>
              <w:rPr>
                <w:noProof/>
              </w:rPr>
              <w:t xml:space="preserve">et motivé par </w:t>
            </w:r>
            <w:r>
              <w:rPr>
                <w:noProof/>
              </w:rPr>
              <w:t>l’</w:t>
            </w:r>
            <w:r>
              <w:rPr>
                <w:noProof/>
              </w:rPr>
              <w:t xml:space="preserve">envie de découvrir l’environnement d’étude </w:t>
            </w:r>
            <w:r>
              <w:rPr>
                <w:noProof/>
              </w:rPr>
              <w:t xml:space="preserve">de </w:t>
            </w:r>
            <w:r w:rsidRPr="00D86051">
              <w:rPr>
                <w:noProof/>
              </w:rPr>
              <w:t>l'intelligence artificielle</w:t>
            </w:r>
            <w:r>
              <w:rPr>
                <w:noProof/>
              </w:rPr>
              <w:t xml:space="preserve"> et du data</w:t>
            </w:r>
            <w:r>
              <w:rPr>
                <w:noProof/>
              </w:rPr>
              <w:t xml:space="preserve">, j’ai le plaisir de vous présenter mon dossier de candidature afin d’intégrer le master </w:t>
            </w:r>
            <w:r w:rsidRPr="00D86051">
              <w:rPr>
                <w:noProof/>
              </w:rPr>
              <w:t>Informatique Parcours Données et Systèmes Connectés</w:t>
            </w:r>
            <w:r w:rsidR="00D402C3">
              <w:rPr>
                <w:noProof/>
              </w:rPr>
              <w:t>.</w:t>
            </w:r>
          </w:p>
          <w:p w14:paraId="414DFBB4" w14:textId="77777777" w:rsidR="00D86051" w:rsidRDefault="00D86051" w:rsidP="00D86051">
            <w:pPr>
              <w:rPr>
                <w:noProof/>
              </w:rPr>
            </w:pPr>
          </w:p>
          <w:p w14:paraId="67BDF484" w14:textId="420AE21E" w:rsidR="00D86051" w:rsidRDefault="00D86051" w:rsidP="00D86051">
            <w:pPr>
              <w:rPr>
                <w:noProof/>
              </w:rPr>
            </w:pPr>
            <w:r>
              <w:rPr>
                <w:noProof/>
              </w:rPr>
              <w:t xml:space="preserve">Au cours de mes premières années d’études, </w:t>
            </w:r>
            <w:r>
              <w:rPr>
                <w:noProof/>
              </w:rPr>
              <w:t xml:space="preserve">j’ai </w:t>
            </w:r>
            <w:r>
              <w:t>beaucoup apprécié les matières</w:t>
            </w:r>
            <w:r>
              <w:rPr>
                <w:noProof/>
              </w:rPr>
              <w:t xml:space="preserve"> traitant de la manipulation de données</w:t>
            </w:r>
            <w:r>
              <w:rPr>
                <w:noProof/>
              </w:rPr>
              <w:t xml:space="preserve"> </w:t>
            </w:r>
            <w:r w:rsidR="003D15B8">
              <w:rPr>
                <w:noProof/>
              </w:rPr>
              <w:t>et j’ai pour objectif</w:t>
            </w:r>
            <w:r>
              <w:rPr>
                <w:noProof/>
              </w:rPr>
              <w:t xml:space="preserve"> de devenir </w:t>
            </w:r>
            <w:r w:rsidR="003D15B8">
              <w:rPr>
                <w:noProof/>
              </w:rPr>
              <w:t>Data Engineer ou A</w:t>
            </w:r>
            <w:proofErr w:type="spellStart"/>
            <w:r w:rsidR="003D15B8">
              <w:t>rchitecte</w:t>
            </w:r>
            <w:proofErr w:type="spellEnd"/>
            <w:r w:rsidR="003D15B8">
              <w:t xml:space="preserve"> d'</w:t>
            </w:r>
            <w:r w:rsidR="003D15B8">
              <w:t>A</w:t>
            </w:r>
            <w:r w:rsidR="003D15B8">
              <w:t>pplications</w:t>
            </w:r>
            <w:r>
              <w:rPr>
                <w:noProof/>
              </w:rPr>
              <w:t xml:space="preserve">. Cette trajectoire professionnelle s’est dessinée </w:t>
            </w:r>
            <w:r w:rsidR="003D15B8">
              <w:rPr>
                <w:noProof/>
              </w:rPr>
              <w:t>lors de mes recherches sur les métiers de l’informatique,</w:t>
            </w:r>
            <w:r>
              <w:rPr>
                <w:noProof/>
              </w:rPr>
              <w:t xml:space="preserve"> solidifiant ainsi ma volonté de poursuivre sur cette voie.</w:t>
            </w:r>
          </w:p>
          <w:p w14:paraId="0DB509CD" w14:textId="77777777" w:rsidR="00D86051" w:rsidRDefault="00D86051" w:rsidP="00D86051">
            <w:pPr>
              <w:rPr>
                <w:noProof/>
              </w:rPr>
            </w:pPr>
          </w:p>
          <w:p w14:paraId="7545A914" w14:textId="2A987F3F" w:rsidR="00D86051" w:rsidRDefault="00D86051" w:rsidP="00D86051">
            <w:pPr>
              <w:rPr>
                <w:noProof/>
              </w:rPr>
            </w:pPr>
            <w:r>
              <w:rPr>
                <w:noProof/>
              </w:rPr>
              <w:t>Il m’est ainsi essentiel, du fait de ces éléments, d’approfondir mes connaissances et de m’interroger sur le fond et la pratique de</w:t>
            </w:r>
            <w:r w:rsidR="003D15B8">
              <w:rPr>
                <w:noProof/>
              </w:rPr>
              <w:t xml:space="preserve"> manipulation de données</w:t>
            </w:r>
            <w:r>
              <w:rPr>
                <w:noProof/>
              </w:rPr>
              <w:t>.</w:t>
            </w:r>
          </w:p>
          <w:p w14:paraId="0C745988" w14:textId="77777777" w:rsidR="00D86051" w:rsidRDefault="00D86051" w:rsidP="00D86051">
            <w:pPr>
              <w:rPr>
                <w:noProof/>
              </w:rPr>
            </w:pPr>
          </w:p>
          <w:p w14:paraId="669B7438" w14:textId="3D20276B" w:rsidR="00D86051" w:rsidRDefault="00D86051" w:rsidP="00D86051">
            <w:pPr>
              <w:rPr>
                <w:noProof/>
              </w:rPr>
            </w:pPr>
            <w:r>
              <w:rPr>
                <w:noProof/>
              </w:rPr>
              <w:t xml:space="preserve">Au regard des matières enseignées, telles que </w:t>
            </w:r>
            <w:r w:rsidR="00FA764D" w:rsidRPr="00FA764D">
              <w:rPr>
                <w:noProof/>
              </w:rPr>
              <w:t>Introduction to Artificial Intelligence</w:t>
            </w:r>
            <w:r w:rsidR="00FA764D" w:rsidRPr="00FA764D">
              <w:rPr>
                <w:noProof/>
              </w:rPr>
              <w:t xml:space="preserve"> </w:t>
            </w:r>
            <w:r>
              <w:rPr>
                <w:noProof/>
              </w:rPr>
              <w:t xml:space="preserve">et de ma sensibilité aux questions </w:t>
            </w:r>
            <w:r w:rsidR="00FA764D">
              <w:rPr>
                <w:noProof/>
              </w:rPr>
              <w:t>vis-à-vis de l’IA comme : comment faire apprendre et automatiser telle ou telle tâche ? P</w:t>
            </w:r>
            <w:r>
              <w:rPr>
                <w:noProof/>
              </w:rPr>
              <w:t>articiper aux enseignements d</w:t>
            </w:r>
            <w:r w:rsidR="00FA764D">
              <w:rPr>
                <w:noProof/>
              </w:rPr>
              <w:t>u</w:t>
            </w:r>
            <w:r>
              <w:rPr>
                <w:noProof/>
              </w:rPr>
              <w:t xml:space="preserve"> </w:t>
            </w:r>
            <w:r w:rsidR="00FA764D" w:rsidRPr="00D86051">
              <w:rPr>
                <w:noProof/>
                <w:lang w:bidi="fr-FR"/>
              </w:rPr>
              <w:t>Master Informatique Parcours Données et Systèmes Connectés</w:t>
            </w:r>
            <w:r w:rsidR="00FA764D" w:rsidRPr="006216F0">
              <w:rPr>
                <w:noProof/>
                <w:lang w:bidi="fr-FR"/>
              </w:rPr>
              <w:t xml:space="preserve"> </w:t>
            </w:r>
            <w:r>
              <w:rPr>
                <w:noProof/>
              </w:rPr>
              <w:t>constitue une suite logique pour mon parcours académique.</w:t>
            </w:r>
          </w:p>
          <w:p w14:paraId="74C682EC" w14:textId="77777777" w:rsidR="00D86051" w:rsidRDefault="00D86051" w:rsidP="00D86051">
            <w:pPr>
              <w:rPr>
                <w:noProof/>
              </w:rPr>
            </w:pPr>
          </w:p>
          <w:p w14:paraId="7E999E3A" w14:textId="2264CBD3" w:rsidR="00D86051" w:rsidRDefault="00D86051" w:rsidP="00D86051">
            <w:pPr>
              <w:rPr>
                <w:noProof/>
              </w:rPr>
            </w:pPr>
            <w:r>
              <w:rPr>
                <w:noProof/>
              </w:rPr>
              <w:t xml:space="preserve">En espérant que mon dossier retiendra votre attention, veuillez agréer, </w:t>
            </w:r>
            <w:r w:rsidR="00FA764D">
              <w:rPr>
                <w:noProof/>
              </w:rPr>
              <w:t>M</w:t>
            </w:r>
            <w:proofErr w:type="spellStart"/>
            <w:r w:rsidR="00FA764D">
              <w:rPr>
                <w:rStyle w:val="hgkelc"/>
              </w:rPr>
              <w:t>essieurs</w:t>
            </w:r>
            <w:proofErr w:type="spellEnd"/>
            <w:r>
              <w:rPr>
                <w:noProof/>
              </w:rPr>
              <w:t>, mes meilleures salutations.</w:t>
            </w:r>
          </w:p>
          <w:p w14:paraId="66581912" w14:textId="77777777" w:rsidR="00D86051" w:rsidRDefault="00D86051" w:rsidP="00D86051">
            <w:pPr>
              <w:rPr>
                <w:noProof/>
              </w:rPr>
            </w:pPr>
          </w:p>
          <w:p w14:paraId="0F239A19" w14:textId="3A696767" w:rsidR="00127C0F" w:rsidRPr="006216F0" w:rsidRDefault="00FA764D" w:rsidP="00D86051">
            <w:pPr>
              <w:rPr>
                <w:noProof/>
              </w:rPr>
            </w:pPr>
            <w:r>
              <w:rPr>
                <w:noProof/>
              </w:rPr>
              <w:t>Florian DOFFEMONT</w:t>
            </w:r>
          </w:p>
        </w:tc>
      </w:tr>
      <w:tr w:rsidR="00127C0F" w:rsidRPr="006216F0" w14:paraId="211C004E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5BE5050" w14:textId="77777777" w:rsidR="00127C0F" w:rsidRPr="006216F0" w:rsidRDefault="00127C0F" w:rsidP="00B20DFA">
            <w:pPr>
              <w:pStyle w:val="Texte"/>
              <w:rPr>
                <w:noProof/>
              </w:rPr>
            </w:pPr>
          </w:p>
        </w:tc>
      </w:tr>
    </w:tbl>
    <w:p w14:paraId="4A4471E6" w14:textId="77777777" w:rsidR="00127C0F" w:rsidRPr="006216F0" w:rsidRDefault="00127C0F">
      <w:pPr>
        <w:rPr>
          <w:noProof/>
        </w:rPr>
      </w:pPr>
    </w:p>
    <w:sectPr w:rsidR="00127C0F" w:rsidRPr="006216F0" w:rsidSect="00D61042"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3596" w14:textId="77777777" w:rsidR="00074092" w:rsidRDefault="00074092" w:rsidP="00F316AD">
      <w:r>
        <w:separator/>
      </w:r>
    </w:p>
  </w:endnote>
  <w:endnote w:type="continuationSeparator" w:id="0">
    <w:p w14:paraId="044E5D8A" w14:textId="77777777" w:rsidR="00074092" w:rsidRDefault="0007409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4F29" w14:textId="77777777" w:rsidR="00074092" w:rsidRDefault="00074092" w:rsidP="00F316AD">
      <w:r>
        <w:separator/>
      </w:r>
    </w:p>
  </w:footnote>
  <w:footnote w:type="continuationSeparator" w:id="0">
    <w:p w14:paraId="6430F71B" w14:textId="77777777" w:rsidR="00074092" w:rsidRDefault="0007409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51"/>
    <w:rsid w:val="00074092"/>
    <w:rsid w:val="00127C0F"/>
    <w:rsid w:val="001700F2"/>
    <w:rsid w:val="001871FF"/>
    <w:rsid w:val="001F4150"/>
    <w:rsid w:val="00262D30"/>
    <w:rsid w:val="0027012A"/>
    <w:rsid w:val="0029715D"/>
    <w:rsid w:val="003D15B8"/>
    <w:rsid w:val="0040233B"/>
    <w:rsid w:val="004D0355"/>
    <w:rsid w:val="004E6224"/>
    <w:rsid w:val="005D2581"/>
    <w:rsid w:val="00617740"/>
    <w:rsid w:val="006216F0"/>
    <w:rsid w:val="006C60E6"/>
    <w:rsid w:val="0080521C"/>
    <w:rsid w:val="0086794F"/>
    <w:rsid w:val="00886487"/>
    <w:rsid w:val="0089710E"/>
    <w:rsid w:val="008B7A58"/>
    <w:rsid w:val="008F3A27"/>
    <w:rsid w:val="00904D7B"/>
    <w:rsid w:val="00A74E15"/>
    <w:rsid w:val="00B960C9"/>
    <w:rsid w:val="00C55D85"/>
    <w:rsid w:val="00CD50FD"/>
    <w:rsid w:val="00D20DA9"/>
    <w:rsid w:val="00D26A79"/>
    <w:rsid w:val="00D402C3"/>
    <w:rsid w:val="00D61042"/>
    <w:rsid w:val="00D86051"/>
    <w:rsid w:val="00DD5C35"/>
    <w:rsid w:val="00EA03EF"/>
    <w:rsid w:val="00EE275A"/>
    <w:rsid w:val="00EE2F16"/>
    <w:rsid w:val="00F316AD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193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Accentuation1">
    <w:name w:val="Accentuation1"/>
    <w:basedOn w:val="Policepardfaut"/>
    <w:uiPriority w:val="1"/>
    <w:qFormat/>
    <w:rsid w:val="00D26A79"/>
    <w:rPr>
      <w:color w:val="BF9268" w:themeColor="accent2"/>
    </w:rPr>
  </w:style>
  <w:style w:type="character" w:customStyle="1" w:styleId="Titre3Car">
    <w:name w:val="Titre 3 Car"/>
    <w:basedOn w:val="Policepardfaut"/>
    <w:link w:val="Titre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epuces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Ancredugraphisme">
    <w:name w:val="Ancre du graphisme"/>
    <w:basedOn w:val="Normal"/>
    <w:uiPriority w:val="6"/>
    <w:qFormat/>
    <w:rsid w:val="00127C0F"/>
  </w:style>
  <w:style w:type="character" w:customStyle="1" w:styleId="hgkelc">
    <w:name w:val="hgkelc"/>
    <w:basedOn w:val="Policepardfaut"/>
    <w:rsid w:val="00FA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AppData\Roaming\Microsoft\Templates\Lettre%20de%20motivation%20minimalis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642E395A7149BB9FFA3619717FAD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D9463-7ECF-43AA-B630-524E28BED4C2}"/>
      </w:docPartPr>
      <w:docPartBody>
        <w:p w:rsidR="00000000" w:rsidRDefault="0066087E">
          <w:pPr>
            <w:pStyle w:val="E6642E395A7149BB9FFA3619717FAD04"/>
          </w:pPr>
          <w:r w:rsidRPr="006216F0">
            <w:rPr>
              <w:noProof/>
              <w:lang w:bidi="fr-FR"/>
            </w:rPr>
            <w:t>CONTACT</w:t>
          </w:r>
        </w:p>
      </w:docPartBody>
    </w:docPart>
    <w:docPart>
      <w:docPartPr>
        <w:name w:val="4C2F9F675C2444C1A799E8549C8C9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411CC4-B401-4A8A-A577-644F982FAEFB}"/>
      </w:docPartPr>
      <w:docPartBody>
        <w:p w:rsidR="00000000" w:rsidRDefault="0066087E">
          <w:pPr>
            <w:pStyle w:val="4C2F9F675C2444C1A799E8549C8C98B0"/>
          </w:pPr>
          <w:r w:rsidRPr="006216F0">
            <w:rPr>
              <w:noProof/>
              <w:lang w:bidi="fr-FR"/>
            </w:rPr>
            <w:t>Bonjour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E"/>
    <w:rsid w:val="006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BDA6A5871E4CECB98E9B4A3FF09FDF">
    <w:name w:val="A3BDA6A5871E4CECB98E9B4A3FF09FDF"/>
  </w:style>
  <w:style w:type="paragraph" w:customStyle="1" w:styleId="13FF8DDC00B74510B78307715065D0AA">
    <w:name w:val="13FF8DDC00B74510B78307715065D0AA"/>
  </w:style>
  <w:style w:type="paragraph" w:customStyle="1" w:styleId="05EE5A5594824CCFAF1AB4E9117A989D">
    <w:name w:val="05EE5A5594824CCFAF1AB4E9117A989D"/>
  </w:style>
  <w:style w:type="paragraph" w:customStyle="1" w:styleId="E6642E395A7149BB9FFA3619717FAD04">
    <w:name w:val="E6642E395A7149BB9FFA3619717FAD04"/>
  </w:style>
  <w:style w:type="paragraph" w:customStyle="1" w:styleId="FDC4375ABCB143639D1517DFFF7F59CE">
    <w:name w:val="FDC4375ABCB143639D1517DFFF7F59CE"/>
  </w:style>
  <w:style w:type="paragraph" w:customStyle="1" w:styleId="84A41356A73A447285142094DE098708">
    <w:name w:val="84A41356A73A447285142094DE098708"/>
  </w:style>
  <w:style w:type="paragraph" w:customStyle="1" w:styleId="4362226648D74CDE899ABEF64C4E1237">
    <w:name w:val="4362226648D74CDE899ABEF64C4E1237"/>
  </w:style>
  <w:style w:type="paragraph" w:customStyle="1" w:styleId="CDBC87AB3A7D4C02907AF5C8DB2D0E35">
    <w:name w:val="CDBC87AB3A7D4C02907AF5C8DB2D0E35"/>
  </w:style>
  <w:style w:type="paragraph" w:customStyle="1" w:styleId="C6A4533681E44FA1A149F2D4E3614750">
    <w:name w:val="C6A4533681E44FA1A149F2D4E3614750"/>
  </w:style>
  <w:style w:type="paragraph" w:customStyle="1" w:styleId="587621048A6841768171967A3EFF47DE">
    <w:name w:val="587621048A6841768171967A3EFF47DE"/>
  </w:style>
  <w:style w:type="paragraph" w:customStyle="1" w:styleId="0F24902CE3FD40158AC1678A6716ABB8">
    <w:name w:val="0F24902CE3FD40158AC1678A6716ABB8"/>
  </w:style>
  <w:style w:type="paragraph" w:customStyle="1" w:styleId="0C091D70DE2D482780E961C01E8A6B3E">
    <w:name w:val="0C091D70DE2D482780E961C01E8A6B3E"/>
  </w:style>
  <w:style w:type="paragraph" w:customStyle="1" w:styleId="4C2F9F675C2444C1A799E8549C8C98B0">
    <w:name w:val="4C2F9F675C2444C1A799E8549C8C98B0"/>
  </w:style>
  <w:style w:type="paragraph" w:customStyle="1" w:styleId="2854577A4BF54A9AA7A835600445C41D">
    <w:name w:val="2854577A4BF54A9AA7A835600445C41D"/>
  </w:style>
  <w:style w:type="paragraph" w:customStyle="1" w:styleId="E8F68FA9605341AD975952B626040A77">
    <w:name w:val="E8F68FA9605341AD975952B626040A77"/>
  </w:style>
  <w:style w:type="paragraph" w:customStyle="1" w:styleId="426BD72D223C4FD7B77B4B6BC6C0AA23">
    <w:name w:val="426BD72D223C4FD7B77B4B6BC6C0AA23"/>
  </w:style>
  <w:style w:type="paragraph" w:customStyle="1" w:styleId="72F82366F272425987E5B1B87CD213C4">
    <w:name w:val="72F82366F272425987E5B1B87CD213C4"/>
  </w:style>
  <w:style w:type="paragraph" w:customStyle="1" w:styleId="FC2BC3DBF5BF4DFDB27419CFB18E017E">
    <w:name w:val="FC2BC3DBF5BF4DFDB27419CFB18E017E"/>
  </w:style>
  <w:style w:type="paragraph" w:customStyle="1" w:styleId="51818CD3A0C04FFDA12B33CC9618E7C1">
    <w:name w:val="51818CD3A0C04FFDA12B33CC9618E7C1"/>
  </w:style>
  <w:style w:type="paragraph" w:customStyle="1" w:styleId="3798767B9A104E848AEBDCD68DEB267E">
    <w:name w:val="3798767B9A104E848AEBDCD68DEB267E"/>
  </w:style>
  <w:style w:type="paragraph" w:customStyle="1" w:styleId="17897B0E11434A90A32703A58FC5CB02">
    <w:name w:val="17897B0E11434A90A32703A58FC5CB02"/>
  </w:style>
  <w:style w:type="paragraph" w:customStyle="1" w:styleId="92CD9474FEA748BDBC35DF6A4947EA33">
    <w:name w:val="92CD9474FEA748BDBC35DF6A4947EA33"/>
  </w:style>
  <w:style w:type="paragraph" w:customStyle="1" w:styleId="BEB44CC1A8E04DE6972B6D71C2B55323">
    <w:name w:val="BEB44CC1A8E04DE6972B6D71C2B55323"/>
  </w:style>
  <w:style w:type="paragraph" w:customStyle="1" w:styleId="C008C98B6BEC4AC99FCE13B7FE043551">
    <w:name w:val="C008C98B6BEC4AC99FCE13B7FE043551"/>
  </w:style>
  <w:style w:type="paragraph" w:customStyle="1" w:styleId="47F4C951D1364B0E9B1BEB9306B0522D">
    <w:name w:val="47F4C951D1364B0E9B1BEB9306B05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minimaliste.dotx</Template>
  <TotalTime>0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2022-04-12T12:21:00Z</dcterms:created>
  <dcterms:modified xsi:type="dcterms:W3CDTF">2022-04-12T13:25:00Z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